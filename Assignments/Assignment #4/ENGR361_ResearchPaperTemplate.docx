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ED5DB" w14:textId="77777777" w:rsidR="00BE6644" w:rsidRDefault="00BE6644" w:rsidP="00DA52FD"/>
    <w:p w14:paraId="70FF032E" w14:textId="77777777" w:rsidR="00BE6644" w:rsidRDefault="00BE6644" w:rsidP="00DA52FD"/>
    <w:p w14:paraId="0229E6A3" w14:textId="77777777" w:rsidR="006E3B3B" w:rsidRDefault="006E3B3B" w:rsidP="00DA52FD"/>
    <w:p w14:paraId="1C81B67C" w14:textId="77777777" w:rsidR="006E3B3B" w:rsidRDefault="006E3B3B" w:rsidP="00DA52FD"/>
    <w:p w14:paraId="37428087" w14:textId="77777777" w:rsidR="003E51BD" w:rsidRPr="00CD300B" w:rsidRDefault="00BE6644" w:rsidP="00CD300B">
      <w:pPr>
        <w:pStyle w:val="PageTitle"/>
        <w:rPr>
          <w:b w:val="0"/>
        </w:rPr>
      </w:pPr>
      <w:r w:rsidRPr="005B6AA6">
        <w:fldChar w:fldCharType="begin"/>
      </w:r>
      <w:r w:rsidRPr="005B6AA6">
        <w:instrText xml:space="preserve"> MACROBUTTON  AcceptAllChangesShown "[Title Here]" </w:instrText>
      </w:r>
      <w:r w:rsidRPr="005B6AA6">
        <w:fldChar w:fldCharType="end"/>
      </w:r>
    </w:p>
    <w:p w14:paraId="0D497E7B" w14:textId="77777777" w:rsidR="003E51BD" w:rsidRDefault="003E51BD" w:rsidP="00EF59F5">
      <w:pPr>
        <w:jc w:val="center"/>
        <w:rPr>
          <w:rFonts w:ascii="Times New Roman" w:hAnsi="Times New Roman"/>
        </w:rPr>
      </w:pPr>
      <w:r w:rsidRPr="008C1C5F">
        <w:rPr>
          <w:rFonts w:ascii="Times New Roman" w:hAnsi="Times New Roman"/>
        </w:rPr>
        <w:fldChar w:fldCharType="begin"/>
      </w:r>
      <w:r w:rsidRPr="008C1C5F">
        <w:rPr>
          <w:rFonts w:ascii="Times New Roman" w:hAnsi="Times New Roman"/>
        </w:rPr>
        <w:instrText xml:space="preserve"> MACROBUTTON NoMacro [Your Name]</w:instrText>
      </w:r>
      <w:r w:rsidRPr="008C1C5F">
        <w:rPr>
          <w:rFonts w:ascii="Times New Roman" w:hAnsi="Times New Roman"/>
        </w:rPr>
        <w:fldChar w:fldCharType="end"/>
      </w:r>
    </w:p>
    <w:p w14:paraId="5785FA71" w14:textId="77777777" w:rsidR="00CD300B" w:rsidRDefault="00CD300B" w:rsidP="00EF59F5">
      <w:pPr>
        <w:jc w:val="center"/>
        <w:rPr>
          <w:rFonts w:ascii="Times New Roman" w:hAnsi="Times New Roman"/>
        </w:rPr>
      </w:pPr>
    </w:p>
    <w:p w14:paraId="49E59F03" w14:textId="1ECD1605" w:rsidR="00CD300B" w:rsidRPr="008C1C5F" w:rsidRDefault="00CD300B" w:rsidP="00EF59F5">
      <w:pPr>
        <w:jc w:val="center"/>
        <w:rPr>
          <w:rFonts w:ascii="Times New Roman" w:hAnsi="Times New Roman"/>
        </w:rPr>
      </w:pPr>
      <w:r>
        <w:rPr>
          <w:rFonts w:ascii="Times New Roman" w:hAnsi="Times New Roman"/>
        </w:rPr>
        <w:t xml:space="preserve">California State University, </w:t>
      </w:r>
      <w:r w:rsidR="007F7E6B">
        <w:rPr>
          <w:rFonts w:ascii="Times New Roman" w:hAnsi="Times New Roman"/>
        </w:rPr>
        <w:t>Long Beach</w:t>
      </w:r>
    </w:p>
    <w:p w14:paraId="09120764" w14:textId="77777777" w:rsidR="00BE6644" w:rsidRDefault="00BE6644" w:rsidP="00E74550">
      <w:pPr>
        <w:pStyle w:val="BodyText"/>
      </w:pPr>
    </w:p>
    <w:p w14:paraId="13B23DE1" w14:textId="77777777" w:rsidR="008C1C5F" w:rsidRDefault="008C1C5F" w:rsidP="00E74550">
      <w:pPr>
        <w:pStyle w:val="BodyText"/>
      </w:pPr>
    </w:p>
    <w:p w14:paraId="37FC9D35" w14:textId="77777777" w:rsidR="008C1C5F" w:rsidRDefault="008C1C5F" w:rsidP="00E74550">
      <w:pPr>
        <w:pStyle w:val="BodyText"/>
      </w:pPr>
    </w:p>
    <w:p w14:paraId="7127C421" w14:textId="77777777" w:rsidR="008C1C5F" w:rsidRDefault="008C1C5F" w:rsidP="00E74550">
      <w:pPr>
        <w:pStyle w:val="BodyText"/>
      </w:pPr>
    </w:p>
    <w:p w14:paraId="1D9C29F0" w14:textId="77777777" w:rsidR="00BE6644" w:rsidRDefault="00BE6644" w:rsidP="00E74550">
      <w:pPr>
        <w:pStyle w:val="BodyText"/>
      </w:pPr>
    </w:p>
    <w:p w14:paraId="0B01B116" w14:textId="77777777" w:rsidR="00BE6644" w:rsidRDefault="00BE6644" w:rsidP="00E74550">
      <w:pPr>
        <w:pStyle w:val="BodyText"/>
      </w:pPr>
    </w:p>
    <w:p w14:paraId="5AF344C0" w14:textId="77777777" w:rsidR="00BE6644" w:rsidRDefault="00BE6644" w:rsidP="00E74550">
      <w:pPr>
        <w:pStyle w:val="BodyText"/>
      </w:pPr>
    </w:p>
    <w:p w14:paraId="41A15696" w14:textId="77777777" w:rsidR="00E74550" w:rsidRDefault="00E74550" w:rsidP="00E74550">
      <w:pPr>
        <w:pStyle w:val="BodyText"/>
      </w:pPr>
    </w:p>
    <w:p w14:paraId="6583945A" w14:textId="77777777" w:rsidR="00BE6644" w:rsidRDefault="00BE6644" w:rsidP="00E74550">
      <w:pPr>
        <w:pStyle w:val="BodyText"/>
      </w:pPr>
    </w:p>
    <w:p w14:paraId="03DF3510" w14:textId="701BC6CE" w:rsidR="00091C5E" w:rsidRDefault="007F7E6B" w:rsidP="00E74550">
      <w:pPr>
        <w:pStyle w:val="BodyText"/>
        <w:spacing w:after="0" w:line="240" w:lineRule="auto"/>
        <w:jc w:val="center"/>
      </w:pPr>
      <w:r>
        <w:t>ENGR</w:t>
      </w:r>
      <w:r w:rsidR="003742FA">
        <w:t xml:space="preserve"> </w:t>
      </w:r>
      <w:r>
        <w:t>36</w:t>
      </w:r>
      <w:r w:rsidR="003742FA">
        <w:t xml:space="preserve">1 </w:t>
      </w:r>
      <w:r>
        <w:t>Scientific Communication</w:t>
      </w:r>
    </w:p>
    <w:p w14:paraId="74A6B7AE" w14:textId="0CE2F802" w:rsidR="00CA4AFC" w:rsidRDefault="00CA4AFC" w:rsidP="00E74550">
      <w:pPr>
        <w:pStyle w:val="BodyText"/>
        <w:spacing w:after="0" w:line="240" w:lineRule="auto"/>
        <w:jc w:val="center"/>
      </w:pPr>
      <w:r>
        <w:t>Assignment 2: Research Paper</w:t>
      </w:r>
    </w:p>
    <w:p w14:paraId="25035DA9" w14:textId="77777777" w:rsidR="00CD300B" w:rsidRDefault="00CD300B" w:rsidP="00E74550">
      <w:pPr>
        <w:pStyle w:val="BodyText"/>
        <w:spacing w:after="0" w:line="240" w:lineRule="auto"/>
        <w:jc w:val="center"/>
      </w:pPr>
    </w:p>
    <w:p w14:paraId="0D2CF4BD" w14:textId="77777777" w:rsidR="00CD300B" w:rsidRDefault="00CD300B" w:rsidP="00E74550">
      <w:pPr>
        <w:jc w:val="center"/>
        <w:rPr>
          <w:rFonts w:ascii="Times New Roman" w:hAnsi="Times New Roman"/>
        </w:rPr>
      </w:pPr>
      <w:r>
        <w:rPr>
          <w:rFonts w:ascii="Times New Roman" w:hAnsi="Times New Roman"/>
        </w:rPr>
        <w:t>Professor Brian L. Ruhe</w:t>
      </w:r>
    </w:p>
    <w:p w14:paraId="10B5B00F" w14:textId="77777777" w:rsidR="00CD300B" w:rsidRDefault="00CD300B" w:rsidP="00E74550">
      <w:pPr>
        <w:jc w:val="center"/>
        <w:rPr>
          <w:rFonts w:ascii="Times New Roman" w:hAnsi="Times New Roman"/>
        </w:rPr>
      </w:pPr>
    </w:p>
    <w:p w14:paraId="252FE82C" w14:textId="77777777" w:rsidR="00EF59F5" w:rsidRPr="008C1C5F" w:rsidRDefault="00EF59F5" w:rsidP="00E74550">
      <w:pPr>
        <w:jc w:val="center"/>
        <w:rPr>
          <w:rFonts w:ascii="Times New Roman" w:hAnsi="Times New Roman"/>
        </w:rPr>
      </w:pPr>
      <w:r w:rsidRPr="008C1C5F">
        <w:rPr>
          <w:rFonts w:ascii="Times New Roman" w:hAnsi="Times New Roman"/>
        </w:rPr>
        <w:t>[DATE]</w:t>
      </w:r>
    </w:p>
    <w:p w14:paraId="39EAA6B8" w14:textId="77777777" w:rsidR="003E51BD" w:rsidRDefault="00CD300B" w:rsidP="00D049FB">
      <w:pPr>
        <w:pStyle w:val="Heading1"/>
      </w:pPr>
      <w:r>
        <w:br w:type="page"/>
      </w:r>
      <w:r w:rsidR="00EF59F5">
        <w:lastRenderedPageBreak/>
        <w:t>A</w:t>
      </w:r>
      <w:r w:rsidR="00D049FB">
        <w:t>bstract</w:t>
      </w:r>
    </w:p>
    <w:p w14:paraId="340AE8CF" w14:textId="04657CB8" w:rsidR="007F7E6B" w:rsidRPr="007F7E6B" w:rsidRDefault="007F7E6B" w:rsidP="00EF59F5">
      <w:pPr>
        <w:pStyle w:val="TOC1"/>
        <w:jc w:val="left"/>
        <w:rPr>
          <w:rFonts w:ascii="Times New Roman" w:hAnsi="Times New Roman"/>
          <w:i/>
          <w:iCs/>
        </w:rPr>
      </w:pPr>
      <w:r w:rsidRPr="007F7E6B">
        <w:rPr>
          <w:rFonts w:ascii="Times New Roman" w:hAnsi="Times New Roman"/>
          <w:i/>
          <w:iCs/>
        </w:rPr>
        <w:t xml:space="preserve">The Abstract is the summary of the entire study.  Typically, Abstracts are 300 words or less.  First two sentences highlight the purpose and research question/problem.  The next sentence describes the study design. The next couple of sentences are the major findings and your analysis.  The final sentence is a summary of your interpretations (the discussion section) and your conclusions. </w:t>
      </w:r>
    </w:p>
    <w:p w14:paraId="7DFF072A" w14:textId="20C6F540" w:rsidR="007F7E6B" w:rsidRDefault="007F7E6B" w:rsidP="00EF59F5">
      <w:pPr>
        <w:pStyle w:val="TOC1"/>
        <w:jc w:val="left"/>
      </w:pPr>
    </w:p>
    <w:p w14:paraId="0BBB6F05" w14:textId="5436F236" w:rsidR="00842C45" w:rsidRDefault="00842C45" w:rsidP="00EF59F5">
      <w:pPr>
        <w:pStyle w:val="TOC1"/>
        <w:jc w:val="left"/>
      </w:pPr>
    </w:p>
    <w:p w14:paraId="5AF6F2AF" w14:textId="77777777" w:rsidR="005B3A01" w:rsidRDefault="005B3A01" w:rsidP="00EF59F5">
      <w:pPr>
        <w:pStyle w:val="TOC1"/>
        <w:jc w:val="left"/>
      </w:pPr>
    </w:p>
    <w:p w14:paraId="581E266A" w14:textId="17B495BD" w:rsidR="00842C45" w:rsidRDefault="00842C45" w:rsidP="00EF59F5">
      <w:pPr>
        <w:pStyle w:val="TOC1"/>
        <w:jc w:val="left"/>
      </w:pPr>
    </w:p>
    <w:p w14:paraId="05E1365A" w14:textId="4EC90116" w:rsidR="00842C45" w:rsidRPr="005B3A01" w:rsidRDefault="00842C45" w:rsidP="00EF59F5">
      <w:pPr>
        <w:pStyle w:val="TOC1"/>
        <w:jc w:val="left"/>
        <w:rPr>
          <w:b/>
          <w:bCs/>
          <w:sz w:val="28"/>
          <w:szCs w:val="22"/>
        </w:rPr>
      </w:pPr>
      <w:r w:rsidRPr="005B3A01">
        <w:rPr>
          <w:b/>
          <w:bCs/>
          <w:sz w:val="28"/>
          <w:szCs w:val="22"/>
        </w:rPr>
        <w:t>** This</w:t>
      </w:r>
      <w:r w:rsidR="005B3A01" w:rsidRPr="005B3A01">
        <w:rPr>
          <w:b/>
          <w:bCs/>
          <w:sz w:val="28"/>
          <w:szCs w:val="22"/>
        </w:rPr>
        <w:t xml:space="preserve"> Template is ONLY a start.  You must use a proper format guide found during the library trip.  You must change this document to fit the format used in your field.</w:t>
      </w:r>
    </w:p>
    <w:p w14:paraId="1CD4D12B" w14:textId="77777777" w:rsidR="00091C5E" w:rsidRDefault="00091C5E" w:rsidP="00DA52FD"/>
    <w:p w14:paraId="2B69219C" w14:textId="77777777" w:rsidR="00091C5E" w:rsidRDefault="00091C5E" w:rsidP="00DA52FD"/>
    <w:p w14:paraId="7B3B1FFB" w14:textId="77777777" w:rsidR="00091C5E" w:rsidRDefault="00091C5E" w:rsidP="00DA52FD"/>
    <w:p w14:paraId="2646D6DF" w14:textId="77777777" w:rsidR="00091C5E" w:rsidRDefault="00091C5E" w:rsidP="00DA52FD">
      <w:pPr>
        <w:pStyle w:val="PageTitle"/>
        <w:sectPr w:rsidR="00091C5E" w:rsidSect="007F7E6B">
          <w:headerReference w:type="default" r:id="rId8"/>
          <w:footerReference w:type="default" r:id="rId9"/>
          <w:pgSz w:w="12240" w:h="15840"/>
          <w:pgMar w:top="1440" w:right="1440" w:bottom="1440" w:left="1440" w:header="1440" w:footer="1440" w:gutter="0"/>
          <w:cols w:space="720"/>
          <w:docGrid w:linePitch="326"/>
        </w:sectPr>
      </w:pPr>
    </w:p>
    <w:p w14:paraId="06ADF811" w14:textId="77777777" w:rsidR="003E51BD" w:rsidRPr="00DA52FD" w:rsidRDefault="008C1C5F" w:rsidP="00EF59F5">
      <w:pPr>
        <w:pStyle w:val="PageTitle"/>
      </w:pPr>
      <w:r>
        <w:lastRenderedPageBreak/>
        <w:t>TABLE OF CONTENTS</w:t>
      </w:r>
    </w:p>
    <w:p w14:paraId="5B12497D" w14:textId="77777777" w:rsidR="00091C5E" w:rsidRDefault="003E51BD" w:rsidP="00091C5E">
      <w:pPr>
        <w:pStyle w:val="TOC1"/>
        <w:jc w:val="left"/>
      </w:pPr>
      <w:r>
        <w:fldChar w:fldCharType="begin"/>
      </w:r>
      <w:r>
        <w:instrText xml:space="preserve"> MACROBUTTON NoMacro [Click and insert Table of Contents]</w:instrText>
      </w:r>
      <w:r>
        <w:fldChar w:fldCharType="end"/>
      </w:r>
    </w:p>
    <w:p w14:paraId="679A2BC8" w14:textId="77777777" w:rsidR="00091C5E" w:rsidRDefault="00091C5E" w:rsidP="00091C5E">
      <w:pPr>
        <w:pStyle w:val="TOC1"/>
        <w:jc w:val="left"/>
      </w:pPr>
    </w:p>
    <w:p w14:paraId="208E7CA9" w14:textId="77777777" w:rsidR="00091C5E" w:rsidRDefault="00091C5E" w:rsidP="00091C5E">
      <w:pPr>
        <w:pStyle w:val="TOC1"/>
        <w:jc w:val="left"/>
      </w:pPr>
    </w:p>
    <w:p w14:paraId="1551338B" w14:textId="77777777" w:rsidR="00091C5E" w:rsidRDefault="00091C5E" w:rsidP="00091C5E">
      <w:pPr>
        <w:pStyle w:val="TOC1"/>
        <w:jc w:val="left"/>
      </w:pPr>
    </w:p>
    <w:p w14:paraId="67330E4C" w14:textId="77777777" w:rsidR="00091C5E" w:rsidRDefault="00091C5E" w:rsidP="00091C5E">
      <w:pPr>
        <w:pStyle w:val="TOC1"/>
        <w:jc w:val="left"/>
        <w:sectPr w:rsidR="00091C5E" w:rsidSect="00D049FB">
          <w:pgSz w:w="12240" w:h="15840"/>
          <w:pgMar w:top="1728" w:right="1728" w:bottom="1728" w:left="1728" w:header="1440" w:footer="1440" w:gutter="0"/>
          <w:pgNumType w:start="3"/>
          <w:cols w:space="720"/>
        </w:sectPr>
      </w:pPr>
    </w:p>
    <w:p w14:paraId="29D4A8E9" w14:textId="5FABAD40" w:rsidR="00252694" w:rsidRPr="00897DF3" w:rsidRDefault="00B46F6A" w:rsidP="00D049FB">
      <w:pPr>
        <w:pStyle w:val="Heading1"/>
      </w:pPr>
      <w:r>
        <w:lastRenderedPageBreak/>
        <w:t xml:space="preserve">Introduction / </w:t>
      </w:r>
      <w:r w:rsidR="00252694" w:rsidRPr="00897DF3">
        <w:t>Background</w:t>
      </w:r>
    </w:p>
    <w:p w14:paraId="0951AB87" w14:textId="784FF08C" w:rsidR="00BF5984" w:rsidRDefault="00BF5984" w:rsidP="00F4309E">
      <w:pPr>
        <w:pStyle w:val="BodyText"/>
        <w:rPr>
          <w:i/>
          <w:iCs/>
          <w:szCs w:val="24"/>
        </w:rPr>
      </w:pPr>
      <w:r w:rsidRPr="00BF5984">
        <w:rPr>
          <w:i/>
          <w:iCs/>
          <w:szCs w:val="24"/>
        </w:rPr>
        <w:t>The background section is the section where you should present all information regarding your research question:  all relevant previous research, where the gaps are in the knowledge, how others have attempted to research this topic, their results, and their limitations, etc.  You need to include background on the equipment used to collect the data.  The reader should know that the equipment is reliable and the data collected is acceptable.  You can separate this section out into as many sections as you think you need.  You also can name each subheading you think you need to describe the background.</w:t>
      </w:r>
    </w:p>
    <w:p w14:paraId="2DCC12F0" w14:textId="147F220D" w:rsidR="00BF5984" w:rsidRDefault="00BF5984" w:rsidP="00F4309E">
      <w:pPr>
        <w:pStyle w:val="BodyText"/>
        <w:rPr>
          <w:i/>
          <w:iCs/>
          <w:szCs w:val="24"/>
        </w:rPr>
      </w:pPr>
      <w:r>
        <w:rPr>
          <w:i/>
          <w:iCs/>
          <w:szCs w:val="24"/>
        </w:rPr>
        <w:t xml:space="preserve">The first sentence of this section MUST grab the </w:t>
      </w:r>
      <w:proofErr w:type="spellStart"/>
      <w:r>
        <w:rPr>
          <w:i/>
          <w:iCs/>
          <w:szCs w:val="24"/>
        </w:rPr>
        <w:t>readers</w:t>
      </w:r>
      <w:proofErr w:type="spellEnd"/>
      <w:r>
        <w:rPr>
          <w:i/>
          <w:iCs/>
          <w:szCs w:val="24"/>
        </w:rPr>
        <w:t xml:space="preserve"> attention.  Do not dilly-dally around trying to set up your ‘story’.  The first sentence should use key words that are in the title leading to what the study did.  After you get their attention, then you build the case for the research you completed and are presenting.</w:t>
      </w:r>
    </w:p>
    <w:p w14:paraId="7390DD7C" w14:textId="1D2E0C53" w:rsidR="00F4309E" w:rsidRPr="00BF5984" w:rsidRDefault="00F4309E" w:rsidP="00F4309E">
      <w:pPr>
        <w:pStyle w:val="BodyText"/>
        <w:rPr>
          <w:i/>
          <w:iCs/>
          <w:szCs w:val="24"/>
        </w:rPr>
      </w:pPr>
      <w:r w:rsidRPr="00BF5984">
        <w:rPr>
          <w:i/>
          <w:iCs/>
          <w:szCs w:val="24"/>
        </w:rPr>
        <w:t xml:space="preserve">This section will include MANY in-text references from all of the literature you found relating to the study.  </w:t>
      </w:r>
    </w:p>
    <w:p w14:paraId="7F74CF8C" w14:textId="7F2C888A" w:rsidR="00F4309E" w:rsidRPr="00BF5984" w:rsidRDefault="00F4309E" w:rsidP="00F4309E">
      <w:pPr>
        <w:pStyle w:val="BodyText"/>
        <w:rPr>
          <w:i/>
          <w:iCs/>
          <w:szCs w:val="24"/>
        </w:rPr>
      </w:pPr>
      <w:r w:rsidRPr="00BF5984">
        <w:rPr>
          <w:i/>
          <w:iCs/>
          <w:szCs w:val="24"/>
        </w:rPr>
        <w:t>This section will be 3 to 4 pages.</w:t>
      </w:r>
    </w:p>
    <w:p w14:paraId="6A7F1D73" w14:textId="61E06357" w:rsidR="00F4309E" w:rsidRPr="00BF5984" w:rsidRDefault="00F4309E" w:rsidP="00F4309E">
      <w:pPr>
        <w:pStyle w:val="BodyText"/>
        <w:rPr>
          <w:i/>
          <w:iCs/>
          <w:szCs w:val="24"/>
        </w:rPr>
      </w:pPr>
      <w:r w:rsidRPr="00BF5984">
        <w:rPr>
          <w:i/>
          <w:iCs/>
          <w:szCs w:val="24"/>
        </w:rPr>
        <w:t>The final paragraph of this section clearly states the purpose and hypothesis leading into the Methodology</w:t>
      </w:r>
      <w:r w:rsidR="00BF5984">
        <w:rPr>
          <w:i/>
          <w:iCs/>
          <w:szCs w:val="24"/>
        </w:rPr>
        <w:t>..</w:t>
      </w:r>
      <w:r w:rsidRPr="00BF5984">
        <w:rPr>
          <w:i/>
          <w:iCs/>
          <w:szCs w:val="24"/>
        </w:rPr>
        <w:t>.</w:t>
      </w:r>
    </w:p>
    <w:p w14:paraId="3C755B34" w14:textId="6F196BBF" w:rsidR="00F4309E" w:rsidRPr="00F4309E" w:rsidRDefault="00F4309E" w:rsidP="00F4309E">
      <w:pPr>
        <w:pStyle w:val="BodyText"/>
      </w:pPr>
      <w:r>
        <w:t>The purpose of this study was to investigate the … The authors hypothesize that … The researchers will test the hypothesis by …. The results will increase our knowledge…</w:t>
      </w:r>
    </w:p>
    <w:p w14:paraId="28061A06" w14:textId="77777777" w:rsidR="00252694" w:rsidRPr="00DA52FD" w:rsidRDefault="00252694" w:rsidP="00D049FB">
      <w:pPr>
        <w:pStyle w:val="Heading1"/>
      </w:pPr>
      <w:r w:rsidRPr="00DA52FD">
        <w:lastRenderedPageBreak/>
        <w:t>Methods</w:t>
      </w:r>
    </w:p>
    <w:p w14:paraId="0D2123F0" w14:textId="12E7F008" w:rsidR="00252694" w:rsidRDefault="00252694" w:rsidP="007F7E6B">
      <w:pPr>
        <w:pStyle w:val="Heading2"/>
      </w:pPr>
      <w:r>
        <w:t>Subjects</w:t>
      </w:r>
      <w:r w:rsidR="00CA4AFC">
        <w:t xml:space="preserve"> or Specimens or ….</w:t>
      </w:r>
    </w:p>
    <w:p w14:paraId="77B271D1" w14:textId="77777777" w:rsidR="00F4309E" w:rsidRDefault="005621CD" w:rsidP="00F4309E">
      <w:pPr>
        <w:pStyle w:val="BodyText"/>
        <w:spacing w:line="480" w:lineRule="auto"/>
        <w:rPr>
          <w:i/>
          <w:iCs/>
        </w:rPr>
      </w:pPr>
      <w:r w:rsidRPr="00F4309E">
        <w:rPr>
          <w:i/>
          <w:iCs/>
        </w:rPr>
        <w:t>Describe the subjects</w:t>
      </w:r>
      <w:r w:rsidR="00F4309E">
        <w:rPr>
          <w:i/>
          <w:iCs/>
        </w:rPr>
        <w:t>/specimens</w:t>
      </w:r>
      <w:r w:rsidRPr="00F4309E">
        <w:rPr>
          <w:i/>
          <w:iCs/>
        </w:rPr>
        <w:t xml:space="preserve"> recruited</w:t>
      </w:r>
      <w:r w:rsidR="00F4309E">
        <w:rPr>
          <w:i/>
          <w:iCs/>
        </w:rPr>
        <w:t>/used</w:t>
      </w:r>
      <w:r w:rsidRPr="00F4309E">
        <w:rPr>
          <w:i/>
          <w:iCs/>
        </w:rPr>
        <w:t xml:space="preserve"> for this study.  Describe the inclusion and exclusion criteria.</w:t>
      </w:r>
    </w:p>
    <w:p w14:paraId="1CDCE5DF" w14:textId="1F1B95D4" w:rsidR="00F4309E" w:rsidRDefault="00F4309E" w:rsidP="00F4309E">
      <w:pPr>
        <w:pStyle w:val="BodyText"/>
        <w:spacing w:line="480" w:lineRule="auto"/>
        <w:rPr>
          <w:i/>
          <w:iCs/>
        </w:rPr>
      </w:pPr>
      <w:r>
        <w:rPr>
          <w:i/>
          <w:iCs/>
        </w:rPr>
        <w:t xml:space="preserve">If you are using a Meta-analysis, that means you are collecting data from other </w:t>
      </w:r>
      <w:r w:rsidR="00D86D4D">
        <w:rPr>
          <w:i/>
          <w:iCs/>
        </w:rPr>
        <w:t>research</w:t>
      </w:r>
      <w:r>
        <w:rPr>
          <w:i/>
          <w:iCs/>
        </w:rPr>
        <w:t xml:space="preserve"> article to </w:t>
      </w:r>
      <w:r w:rsidR="00D86D4D">
        <w:rPr>
          <w:i/>
          <w:iCs/>
        </w:rPr>
        <w:t>perform</w:t>
      </w:r>
      <w:r>
        <w:rPr>
          <w:i/>
          <w:iCs/>
        </w:rPr>
        <w:t xml:space="preserve"> YOUR </w:t>
      </w:r>
      <w:r w:rsidR="00D86D4D">
        <w:rPr>
          <w:i/>
          <w:iCs/>
        </w:rPr>
        <w:t>analysis</w:t>
      </w:r>
      <w:r>
        <w:rPr>
          <w:i/>
          <w:iCs/>
        </w:rPr>
        <w:t xml:space="preserve"> on that data to answer YOUR research question/hypothesis.  </w:t>
      </w:r>
      <w:r w:rsidR="005621CD" w:rsidRPr="00F4309E">
        <w:rPr>
          <w:i/>
          <w:iCs/>
        </w:rPr>
        <w:t xml:space="preserve"> </w:t>
      </w:r>
    </w:p>
    <w:p w14:paraId="15D7C05C" w14:textId="63F72F42" w:rsidR="00252694" w:rsidRDefault="00252694" w:rsidP="00D86D4D">
      <w:pPr>
        <w:pStyle w:val="Heading2"/>
      </w:pPr>
      <w:r>
        <w:t>Equipment</w:t>
      </w:r>
    </w:p>
    <w:p w14:paraId="10FB3795" w14:textId="77777777" w:rsidR="005621CD" w:rsidRPr="00F4309E" w:rsidRDefault="005621CD" w:rsidP="00651146">
      <w:pPr>
        <w:pStyle w:val="BodyText"/>
        <w:spacing w:line="480" w:lineRule="auto"/>
        <w:rPr>
          <w:i/>
          <w:iCs/>
        </w:rPr>
      </w:pPr>
      <w:r w:rsidRPr="00F4309E">
        <w:rPr>
          <w:i/>
          <w:iCs/>
        </w:rPr>
        <w:t xml:space="preserve">Describe the equipment used to collect data.  </w:t>
      </w:r>
      <w:r w:rsidR="00FC5642" w:rsidRPr="00F4309E">
        <w:rPr>
          <w:i/>
          <w:iCs/>
        </w:rPr>
        <w:t xml:space="preserve">  </w:t>
      </w:r>
    </w:p>
    <w:p w14:paraId="108FFE69" w14:textId="77777777" w:rsidR="00252694" w:rsidRDefault="00252694" w:rsidP="007F7E6B">
      <w:pPr>
        <w:pStyle w:val="Heading2"/>
      </w:pPr>
      <w:r>
        <w:t xml:space="preserve">Data </w:t>
      </w:r>
    </w:p>
    <w:p w14:paraId="7F1FCD38" w14:textId="77777777" w:rsidR="00FC5642" w:rsidRPr="00F4309E" w:rsidRDefault="00FC5642" w:rsidP="00651146">
      <w:pPr>
        <w:pStyle w:val="BodyText"/>
        <w:spacing w:line="480" w:lineRule="auto"/>
        <w:rPr>
          <w:i/>
          <w:iCs/>
        </w:rPr>
      </w:pPr>
      <w:r w:rsidRPr="00F4309E">
        <w:rPr>
          <w:i/>
          <w:iCs/>
        </w:rPr>
        <w:t xml:space="preserve">Describe the variables </w:t>
      </w:r>
      <w:r w:rsidR="003742FA" w:rsidRPr="00F4309E">
        <w:rPr>
          <w:i/>
          <w:iCs/>
        </w:rPr>
        <w:t>collected that are intended to provide support to the hypothesis</w:t>
      </w:r>
      <w:r w:rsidRPr="00F4309E">
        <w:rPr>
          <w:i/>
          <w:iCs/>
        </w:rPr>
        <w:t xml:space="preserve">.  </w:t>
      </w:r>
    </w:p>
    <w:p w14:paraId="0210DDB3" w14:textId="77777777" w:rsidR="00252694" w:rsidRDefault="00252694" w:rsidP="007F7E6B">
      <w:pPr>
        <w:pStyle w:val="Heading2"/>
      </w:pPr>
      <w:r>
        <w:t>Protocol</w:t>
      </w:r>
    </w:p>
    <w:p w14:paraId="5C15D559" w14:textId="2B8BED5A" w:rsidR="00FC5642" w:rsidRPr="00F4309E" w:rsidRDefault="003742FA" w:rsidP="00651146">
      <w:pPr>
        <w:pStyle w:val="BodyText"/>
        <w:spacing w:line="480" w:lineRule="auto"/>
        <w:rPr>
          <w:i/>
          <w:iCs/>
        </w:rPr>
      </w:pPr>
      <w:r w:rsidRPr="00F4309E">
        <w:rPr>
          <w:i/>
          <w:iCs/>
        </w:rPr>
        <w:t xml:space="preserve">Everything that was performed from the time </w:t>
      </w:r>
      <w:r w:rsidR="00F4309E" w:rsidRPr="00F4309E">
        <w:rPr>
          <w:i/>
          <w:iCs/>
        </w:rPr>
        <w:t>data collection began until the time data collection ended (plus cleanup if necessary).</w:t>
      </w:r>
      <w:r w:rsidRPr="00F4309E">
        <w:rPr>
          <w:i/>
          <w:iCs/>
        </w:rPr>
        <w:t xml:space="preserve"> </w:t>
      </w:r>
      <w:r w:rsidR="00F4309E" w:rsidRPr="00F4309E">
        <w:rPr>
          <w:i/>
          <w:iCs/>
        </w:rPr>
        <w:t>T</w:t>
      </w:r>
      <w:r w:rsidRPr="00F4309E">
        <w:rPr>
          <w:i/>
          <w:iCs/>
        </w:rPr>
        <w:t>he laboratory space</w:t>
      </w:r>
      <w:r w:rsidR="00F4309E" w:rsidRPr="00F4309E">
        <w:rPr>
          <w:i/>
          <w:iCs/>
        </w:rPr>
        <w:t xml:space="preserve"> and setup</w:t>
      </w:r>
      <w:r w:rsidRPr="00F4309E">
        <w:rPr>
          <w:i/>
          <w:iCs/>
        </w:rPr>
        <w:t xml:space="preserve"> </w:t>
      </w:r>
      <w:r w:rsidR="00F4309E" w:rsidRPr="00F4309E">
        <w:rPr>
          <w:i/>
          <w:iCs/>
        </w:rPr>
        <w:t>must</w:t>
      </w:r>
      <w:r w:rsidRPr="00F4309E">
        <w:rPr>
          <w:i/>
          <w:iCs/>
        </w:rPr>
        <w:t xml:space="preserve"> be described in detail here.  What was the specific data collection protocol?  </w:t>
      </w:r>
      <w:r w:rsidR="00FC5642" w:rsidRPr="00F4309E">
        <w:rPr>
          <w:i/>
          <w:iCs/>
        </w:rPr>
        <w:t xml:space="preserve">How </w:t>
      </w:r>
      <w:r w:rsidRPr="00F4309E">
        <w:rPr>
          <w:i/>
          <w:iCs/>
        </w:rPr>
        <w:t>was the data collected?  Make sure this procedure is explained clearly, that it is</w:t>
      </w:r>
      <w:r w:rsidR="00FC5642" w:rsidRPr="00F4309E">
        <w:rPr>
          <w:i/>
          <w:iCs/>
        </w:rPr>
        <w:t xml:space="preserve"> systematic and repeatable.</w:t>
      </w:r>
    </w:p>
    <w:p w14:paraId="4CA68F73" w14:textId="77777777" w:rsidR="00252694" w:rsidRDefault="00252694" w:rsidP="007F7E6B">
      <w:pPr>
        <w:pStyle w:val="Heading2"/>
      </w:pPr>
      <w:r>
        <w:t>Data Analysis</w:t>
      </w:r>
    </w:p>
    <w:p w14:paraId="2CDA10A3" w14:textId="1849C380" w:rsidR="003742FA" w:rsidRPr="00F4309E" w:rsidRDefault="00FC5642" w:rsidP="00651146">
      <w:pPr>
        <w:pStyle w:val="BodyText"/>
        <w:spacing w:line="480" w:lineRule="auto"/>
        <w:rPr>
          <w:i/>
          <w:iCs/>
        </w:rPr>
      </w:pPr>
      <w:r w:rsidRPr="00F4309E">
        <w:rPr>
          <w:i/>
          <w:iCs/>
        </w:rPr>
        <w:t xml:space="preserve">How </w:t>
      </w:r>
      <w:r w:rsidR="003742FA" w:rsidRPr="00F4309E">
        <w:rPr>
          <w:i/>
          <w:iCs/>
        </w:rPr>
        <w:t>was the data analyzed</w:t>
      </w:r>
      <w:r w:rsidRPr="00F4309E">
        <w:rPr>
          <w:i/>
          <w:iCs/>
        </w:rPr>
        <w:t xml:space="preserve">?  </w:t>
      </w:r>
      <w:r w:rsidR="003742FA" w:rsidRPr="00F4309E">
        <w:rPr>
          <w:i/>
          <w:iCs/>
        </w:rPr>
        <w:t>W</w:t>
      </w:r>
      <w:r w:rsidR="00F4309E" w:rsidRPr="00F4309E">
        <w:rPr>
          <w:i/>
          <w:iCs/>
        </w:rPr>
        <w:t>hat</w:t>
      </w:r>
      <w:r w:rsidR="003742FA" w:rsidRPr="00F4309E">
        <w:rPr>
          <w:i/>
          <w:iCs/>
        </w:rPr>
        <w:t xml:space="preserve"> statistics </w:t>
      </w:r>
      <w:r w:rsidR="00F4309E" w:rsidRPr="00F4309E">
        <w:rPr>
          <w:i/>
          <w:iCs/>
        </w:rPr>
        <w:t xml:space="preserve">were </w:t>
      </w:r>
      <w:r w:rsidR="003742FA" w:rsidRPr="00F4309E">
        <w:rPr>
          <w:i/>
          <w:iCs/>
        </w:rPr>
        <w:t xml:space="preserve">performed? </w:t>
      </w:r>
    </w:p>
    <w:p w14:paraId="44BCF93C" w14:textId="77777777" w:rsidR="003742FA" w:rsidRDefault="003742FA" w:rsidP="00D049FB">
      <w:pPr>
        <w:pStyle w:val="Heading1"/>
      </w:pPr>
      <w:r>
        <w:lastRenderedPageBreak/>
        <w:t>Results</w:t>
      </w:r>
    </w:p>
    <w:p w14:paraId="20B2393B" w14:textId="11D55CAB" w:rsidR="003742FA" w:rsidRPr="00D86D4D" w:rsidRDefault="003742FA" w:rsidP="00651146">
      <w:pPr>
        <w:pStyle w:val="BodyText"/>
        <w:spacing w:line="480" w:lineRule="auto"/>
        <w:rPr>
          <w:i/>
          <w:iCs/>
        </w:rPr>
      </w:pPr>
      <w:r w:rsidRPr="00D86D4D">
        <w:rPr>
          <w:i/>
          <w:iCs/>
        </w:rPr>
        <w:t xml:space="preserve">The results section ONLY presents the results of the experiments. There is NO data interpretation in this section.  Present data </w:t>
      </w:r>
      <w:r w:rsidR="00D86D4D" w:rsidRPr="00D86D4D">
        <w:rPr>
          <w:i/>
          <w:iCs/>
        </w:rPr>
        <w:t xml:space="preserve">collected </w:t>
      </w:r>
      <w:r w:rsidRPr="00D86D4D">
        <w:rPr>
          <w:i/>
          <w:iCs/>
        </w:rPr>
        <w:t xml:space="preserve">that provide evidence for the hypothesis.  You </w:t>
      </w:r>
      <w:r w:rsidR="00D86D4D" w:rsidRPr="00D86D4D">
        <w:rPr>
          <w:i/>
          <w:iCs/>
        </w:rPr>
        <w:t>may</w:t>
      </w:r>
      <w:r w:rsidRPr="00D86D4D">
        <w:rPr>
          <w:i/>
          <w:iCs/>
        </w:rPr>
        <w:t xml:space="preserve"> have access to more data than you will need to present in the paper.  Choose the data to be presented based on your research question.  Additionally, the way the data presented is important.  Choose the method of presentation carefully (table, chart, plot, etc.)</w:t>
      </w:r>
    </w:p>
    <w:p w14:paraId="704A5C61" w14:textId="77777777" w:rsidR="003742FA" w:rsidRDefault="003742FA" w:rsidP="00D049FB">
      <w:pPr>
        <w:pStyle w:val="Heading1"/>
      </w:pPr>
      <w:r>
        <w:t>Discussion</w:t>
      </w:r>
    </w:p>
    <w:p w14:paraId="6FC6EE2C" w14:textId="3E78338A" w:rsidR="00252694" w:rsidRDefault="00B4137E" w:rsidP="0038040D">
      <w:pPr>
        <w:pStyle w:val="BodyText"/>
        <w:spacing w:line="480" w:lineRule="auto"/>
        <w:rPr>
          <w:i/>
          <w:iCs/>
        </w:rPr>
      </w:pPr>
      <w:r w:rsidRPr="00D86D4D">
        <w:rPr>
          <w:i/>
          <w:iCs/>
        </w:rPr>
        <w:t xml:space="preserve">The first paragraph of your discussion should restate the purpose and hypothesis of the study.  The next couple paragraphs will be a summary of the findings.  This is where the author can interject their expert interpretations of the results.  The author should be creating an argument for how the results and their interpretations of the results support or do not support the hypothesis. The next paragraph should compare the results with other published literature.  Do your results agree with or do not agree with other </w:t>
      </w:r>
      <w:r w:rsidR="00D86D4D" w:rsidRPr="00D86D4D">
        <w:rPr>
          <w:i/>
          <w:iCs/>
        </w:rPr>
        <w:t>studies?</w:t>
      </w:r>
      <w:r w:rsidRPr="00D86D4D">
        <w:rPr>
          <w:i/>
          <w:iCs/>
        </w:rPr>
        <w:t xml:space="preserve">  You can elaborate as to why there is or is not agreement based on protocol, subject population, etc.  The next paragraph should outline the limitation</w:t>
      </w:r>
      <w:r w:rsidR="00D86D4D" w:rsidRPr="00D86D4D">
        <w:rPr>
          <w:i/>
          <w:iCs/>
        </w:rPr>
        <w:t>s</w:t>
      </w:r>
      <w:r w:rsidRPr="00D86D4D">
        <w:rPr>
          <w:i/>
          <w:iCs/>
        </w:rPr>
        <w:t xml:space="preserve"> of your study.  What limits your study from being generalized to a larger population?  What are limitations in the data collection?  Subject selection?  How does </w:t>
      </w:r>
      <w:r w:rsidR="00D86D4D" w:rsidRPr="00D86D4D">
        <w:rPr>
          <w:i/>
          <w:iCs/>
        </w:rPr>
        <w:t>your</w:t>
      </w:r>
      <w:r w:rsidRPr="00D86D4D">
        <w:rPr>
          <w:i/>
          <w:iCs/>
        </w:rPr>
        <w:t xml:space="preserve"> subject population limit the interpretation?  Finally, if you can, make a conclusion based on the evidence you presented.</w:t>
      </w:r>
    </w:p>
    <w:p w14:paraId="245E077B" w14:textId="4651C510" w:rsidR="00453D0C" w:rsidRDefault="00453D0C" w:rsidP="0038040D">
      <w:pPr>
        <w:pStyle w:val="BodyText"/>
        <w:spacing w:line="480" w:lineRule="auto"/>
        <w:rPr>
          <w:i/>
          <w:iCs/>
        </w:rPr>
      </w:pPr>
      <w:bookmarkStart w:id="0" w:name="_GoBack"/>
      <w:bookmarkEnd w:id="0"/>
    </w:p>
    <w:p w14:paraId="4A01C650" w14:textId="3EA37A71" w:rsidR="00453D0C" w:rsidRDefault="00453D0C" w:rsidP="007B12A8">
      <w:pPr>
        <w:pStyle w:val="Heading1"/>
      </w:pPr>
      <w:r>
        <w:t>Conclusions</w:t>
      </w:r>
    </w:p>
    <w:p w14:paraId="209D0F6E" w14:textId="69C6D525" w:rsidR="00453D0C" w:rsidRPr="00453D0C" w:rsidRDefault="00453D0C" w:rsidP="00453D0C">
      <w:pPr>
        <w:pStyle w:val="BodyText"/>
        <w:rPr>
          <w:i/>
          <w:iCs/>
        </w:rPr>
      </w:pPr>
      <w:r w:rsidRPr="00453D0C">
        <w:rPr>
          <w:i/>
          <w:iCs/>
        </w:rPr>
        <w:t xml:space="preserve">This section is short.  In the Discussion, you should have outlined your interpretations of the results and supported your statements with data and/or previous literature.  After you have stated your interpretations, now you have built a case for your final conclusions of the study.  The conclusions belong here. Typically, conclusions </w:t>
      </w:r>
      <w:proofErr w:type="gramStart"/>
      <w:r w:rsidRPr="00453D0C">
        <w:rPr>
          <w:i/>
          <w:iCs/>
        </w:rPr>
        <w:t>is</w:t>
      </w:r>
      <w:proofErr w:type="gramEnd"/>
      <w:r w:rsidRPr="00453D0C">
        <w:rPr>
          <w:i/>
          <w:iCs/>
        </w:rPr>
        <w:t xml:space="preserve"> a short section (1 or 2 paragraphs) that make a broader statement based on the discussion.  </w:t>
      </w:r>
    </w:p>
    <w:p w14:paraId="38D20855" w14:textId="77777777" w:rsidR="00453D0C" w:rsidRPr="00453D0C" w:rsidRDefault="00453D0C" w:rsidP="0038040D">
      <w:pPr>
        <w:pStyle w:val="BodyText"/>
        <w:spacing w:line="480" w:lineRule="auto"/>
      </w:pPr>
    </w:p>
    <w:p w14:paraId="67A79902" w14:textId="77777777" w:rsidR="00091C5E" w:rsidRDefault="00091C5E" w:rsidP="00897DF3">
      <w:pPr>
        <w:pStyle w:val="PageTitle"/>
      </w:pPr>
    </w:p>
    <w:p w14:paraId="2DF8D7B6" w14:textId="77777777" w:rsidR="00453D0C" w:rsidRDefault="00453D0C" w:rsidP="00453D0C"/>
    <w:p w14:paraId="3DABEE6B" w14:textId="23A5E2C1" w:rsidR="00453D0C" w:rsidRPr="00453D0C" w:rsidRDefault="00453D0C" w:rsidP="00453D0C">
      <w:pPr>
        <w:sectPr w:rsidR="00453D0C" w:rsidRPr="00453D0C" w:rsidSect="00D049FB">
          <w:pgSz w:w="12240" w:h="15840"/>
          <w:pgMar w:top="1728" w:right="1728" w:bottom="1728" w:left="1728" w:header="1440" w:footer="1440" w:gutter="0"/>
          <w:cols w:space="720"/>
        </w:sectPr>
      </w:pPr>
    </w:p>
    <w:p w14:paraId="07E65006" w14:textId="77777777" w:rsidR="003E51BD" w:rsidRPr="00DA52FD" w:rsidRDefault="00D049FB" w:rsidP="00D049FB">
      <w:pPr>
        <w:pStyle w:val="Heading1"/>
      </w:pPr>
      <w:r>
        <w:lastRenderedPageBreak/>
        <w:t>References</w:t>
      </w:r>
    </w:p>
    <w:p w14:paraId="1A68CFA3" w14:textId="67B91407" w:rsidR="00091C5E" w:rsidRPr="00453D0C" w:rsidRDefault="00453D0C" w:rsidP="00453D0C">
      <w:pPr>
        <w:pStyle w:val="PageTitle"/>
        <w:jc w:val="left"/>
        <w:rPr>
          <w:b w:val="0"/>
          <w:bCs/>
          <w:i/>
          <w:iCs/>
          <w:sz w:val="24"/>
          <w:szCs w:val="16"/>
        </w:rPr>
        <w:sectPr w:rsidR="00091C5E" w:rsidRPr="00453D0C" w:rsidSect="007F5433">
          <w:pgSz w:w="12240" w:h="15840"/>
          <w:pgMar w:top="1440" w:right="1440" w:bottom="1440" w:left="1440" w:header="1440" w:footer="1440" w:gutter="0"/>
          <w:cols w:space="720"/>
          <w:docGrid w:linePitch="326"/>
        </w:sectPr>
      </w:pPr>
      <w:r w:rsidRPr="00453D0C">
        <w:rPr>
          <w:b w:val="0"/>
          <w:bCs/>
          <w:i/>
          <w:iCs/>
          <w:caps w:val="0"/>
          <w:sz w:val="24"/>
          <w:szCs w:val="16"/>
        </w:rPr>
        <w:t>Follow your formatting guide for the referencing style used in the research paper</w:t>
      </w:r>
      <w:r w:rsidRPr="00453D0C">
        <w:rPr>
          <w:b w:val="0"/>
          <w:bCs/>
          <w:i/>
          <w:iCs/>
          <w:sz w:val="24"/>
          <w:szCs w:val="16"/>
        </w:rPr>
        <w:t>.</w:t>
      </w:r>
    </w:p>
    <w:p w14:paraId="41F25E7B" w14:textId="53C0DEEE" w:rsidR="003E51BD" w:rsidRDefault="00453D0C" w:rsidP="00D049FB">
      <w:pPr>
        <w:pStyle w:val="Heading1"/>
      </w:pPr>
      <w:r>
        <w:lastRenderedPageBreak/>
        <w:t>Figures</w:t>
      </w:r>
    </w:p>
    <w:p w14:paraId="5177F27F" w14:textId="77777777" w:rsidR="00453D0C" w:rsidRPr="00453D0C" w:rsidRDefault="00453D0C" w:rsidP="002A68D9">
      <w:pPr>
        <w:pStyle w:val="BodyText"/>
        <w:rPr>
          <w:i/>
          <w:iCs/>
        </w:rPr>
      </w:pPr>
      <w:r w:rsidRPr="00453D0C">
        <w:rPr>
          <w:i/>
          <w:iCs/>
        </w:rPr>
        <w:t>When you write a paper for publication, most journals want the figures as high quality prints on separate pages at the end of the document.  Your figures belong in this section.</w:t>
      </w:r>
    </w:p>
    <w:p w14:paraId="44D2FE2E" w14:textId="77777777" w:rsidR="00453D0C" w:rsidRDefault="00453D0C" w:rsidP="002A68D9">
      <w:pPr>
        <w:pStyle w:val="BodyText"/>
      </w:pPr>
    </w:p>
    <w:p w14:paraId="0A1F6C5A" w14:textId="019ED160" w:rsidR="003E51BD" w:rsidRDefault="005621CD" w:rsidP="002A68D9">
      <w:pPr>
        <w:pStyle w:val="BodyText"/>
      </w:pPr>
      <w:r>
        <w:tab/>
      </w:r>
    </w:p>
    <w:sectPr w:rsidR="003E51BD" w:rsidSect="00D049FB">
      <w:footerReference w:type="even" r:id="rId10"/>
      <w:footerReference w:type="default" r:id="rId11"/>
      <w:footerReference w:type="first" r:id="rId12"/>
      <w:pgSz w:w="12240" w:h="15840"/>
      <w:pgMar w:top="1728" w:right="1728" w:bottom="1728" w:left="1728"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E2ACE" w14:textId="77777777" w:rsidR="00CA7DBF" w:rsidRDefault="00CA7DBF">
      <w:r>
        <w:separator/>
      </w:r>
    </w:p>
  </w:endnote>
  <w:endnote w:type="continuationSeparator" w:id="0">
    <w:p w14:paraId="147A3243" w14:textId="77777777" w:rsidR="00CA7DBF" w:rsidRDefault="00CA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996A4" w14:textId="77777777" w:rsidR="00D049FB" w:rsidRDefault="00D049FB">
    <w:pPr>
      <w:pStyle w:val="Footer"/>
    </w:pPr>
  </w:p>
  <w:p w14:paraId="4974E353" w14:textId="77777777" w:rsidR="00D049FB" w:rsidRDefault="00D04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FB6B3" w14:textId="77777777" w:rsidR="004B1FC9" w:rsidRDefault="004B1FC9">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466096CB" w14:textId="77777777" w:rsidR="004B1FC9" w:rsidRDefault="004B1F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2412B" w14:textId="77777777" w:rsidR="004B1FC9" w:rsidRDefault="004B1FC9" w:rsidP="00D049F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0A57E" w14:textId="77777777" w:rsidR="004B1FC9" w:rsidRDefault="004B1F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CE31C" w14:textId="77777777" w:rsidR="00CA7DBF" w:rsidRDefault="00CA7DBF">
      <w:r>
        <w:separator/>
      </w:r>
    </w:p>
  </w:footnote>
  <w:footnote w:type="continuationSeparator" w:id="0">
    <w:p w14:paraId="24A50228" w14:textId="77777777" w:rsidR="00CA7DBF" w:rsidRDefault="00CA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836117"/>
      <w:docPartObj>
        <w:docPartGallery w:val="Page Numbers (Top of Page)"/>
        <w:docPartUnique/>
      </w:docPartObj>
    </w:sdtPr>
    <w:sdtEndPr>
      <w:rPr>
        <w:noProof/>
      </w:rPr>
    </w:sdtEndPr>
    <w:sdtContent>
      <w:p w14:paraId="36BF0286" w14:textId="77777777" w:rsidR="00D049FB" w:rsidRDefault="00D049FB">
        <w:pPr>
          <w:pStyle w:val="Header"/>
          <w:jc w:val="right"/>
          <w:rPr>
            <w:noProof/>
          </w:rPr>
        </w:pPr>
        <w:r>
          <w:fldChar w:fldCharType="begin"/>
        </w:r>
        <w:r>
          <w:instrText xml:space="preserve"> PAGE   \* MERGEFORMAT </w:instrText>
        </w:r>
        <w:r>
          <w:fldChar w:fldCharType="separate"/>
        </w:r>
        <w:r w:rsidR="007F5433">
          <w:rPr>
            <w:noProof/>
          </w:rPr>
          <w:t>9</w:t>
        </w:r>
        <w:r>
          <w:rPr>
            <w:noProof/>
          </w:rPr>
          <w:fldChar w:fldCharType="end"/>
        </w:r>
      </w:p>
      <w:p w14:paraId="58D093FD" w14:textId="77777777" w:rsidR="00D049FB" w:rsidRDefault="00D049FB" w:rsidP="00D049FB">
        <w:pPr>
          <w:pStyle w:val="Header"/>
          <w:jc w:val="left"/>
        </w:pPr>
        <w:r>
          <w:rPr>
            <w:noProof/>
          </w:rPr>
          <w:t>Running Head: TITLE</w:t>
        </w:r>
      </w:p>
    </w:sdtContent>
  </w:sdt>
  <w:p w14:paraId="54CA2B6C" w14:textId="77777777" w:rsidR="00CD300B" w:rsidRDefault="00CD3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1E94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4E11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869C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B878A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C6FAEE0A"/>
    <w:lvl w:ilvl="0">
      <w:start w:val="1"/>
      <w:numFmt w:val="decimal"/>
      <w:lvlText w:val="%1."/>
      <w:lvlJc w:val="left"/>
      <w:pPr>
        <w:tabs>
          <w:tab w:val="num" w:pos="360"/>
        </w:tabs>
        <w:ind w:left="360" w:hanging="360"/>
      </w:pPr>
    </w:lvl>
  </w:abstractNum>
  <w:abstractNum w:abstractNumId="5" w15:restartNumberingAfterBreak="0">
    <w:nsid w:val="00A979D1"/>
    <w:multiLevelType w:val="multilevel"/>
    <w:tmpl w:val="A684C0A2"/>
    <w:styleLink w:val="111111"/>
    <w:lvl w:ilvl="0">
      <w:start w:val="1"/>
      <w:numFmt w:val="decimal"/>
      <w:lvlText w:val="%1"/>
      <w:lvlJc w:val="left"/>
      <w:pPr>
        <w:tabs>
          <w:tab w:val="num" w:pos="360"/>
        </w:tabs>
        <w:ind w:left="360" w:hanging="360"/>
      </w:pPr>
      <w:rPr>
        <w:rFonts w:ascii="Times New Roman" w:hAnsi="Times New Roman" w:cs="Times New Roman" w:hint="default"/>
        <w:color w:val="auto"/>
      </w:rPr>
    </w:lvl>
    <w:lvl w:ilvl="1">
      <w:start w:val="1"/>
      <w:numFmt w:val="decimal"/>
      <w:lvlText w:val="%1.%2."/>
      <w:lvlJc w:val="left"/>
      <w:pPr>
        <w:tabs>
          <w:tab w:val="num" w:pos="720"/>
        </w:tabs>
        <w:ind w:left="43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620198B"/>
    <w:multiLevelType w:val="hybridMultilevel"/>
    <w:tmpl w:val="2ECE1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F2DE0"/>
    <w:multiLevelType w:val="multilevel"/>
    <w:tmpl w:val="A684C0A2"/>
    <w:numStyleLink w:val="111111"/>
  </w:abstractNum>
  <w:abstractNum w:abstractNumId="8" w15:restartNumberingAfterBreak="0">
    <w:nsid w:val="0F7B12EE"/>
    <w:multiLevelType w:val="multilevel"/>
    <w:tmpl w:val="A684C0A2"/>
    <w:numStyleLink w:val="111111"/>
  </w:abstractNum>
  <w:abstractNum w:abstractNumId="9" w15:restartNumberingAfterBreak="0">
    <w:nsid w:val="164B704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CC77B49"/>
    <w:multiLevelType w:val="multilevel"/>
    <w:tmpl w:val="A684C0A2"/>
    <w:numStyleLink w:val="111111"/>
  </w:abstractNum>
  <w:abstractNum w:abstractNumId="11" w15:restartNumberingAfterBreak="0">
    <w:nsid w:val="44484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65523B2E"/>
    <w:multiLevelType w:val="multilevel"/>
    <w:tmpl w:val="A684C0A2"/>
    <w:numStyleLink w:val="111111"/>
  </w:abstractNum>
  <w:abstractNum w:abstractNumId="13" w15:restartNumberingAfterBreak="0">
    <w:nsid w:val="668B22C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1A52A30"/>
    <w:multiLevelType w:val="singleLevel"/>
    <w:tmpl w:val="6D0E1592"/>
    <w:lvl w:ilvl="0">
      <w:start w:val="1"/>
      <w:numFmt w:val="decimal"/>
      <w:lvlText w:val="%1."/>
      <w:legacy w:legacy="1" w:legacySpace="0" w:legacyIndent="360"/>
      <w:lvlJc w:val="left"/>
      <w:pPr>
        <w:ind w:left="720" w:hanging="360"/>
      </w:p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4"/>
    <w:lvlOverride w:ilvl="0">
      <w:lvl w:ilvl="0">
        <w:start w:val="1"/>
        <w:numFmt w:val="decimal"/>
        <w:lvlText w:val="%1."/>
        <w:legacy w:legacy="1" w:legacySpace="0" w:legacyIndent="360"/>
        <w:lvlJc w:val="left"/>
        <w:pPr>
          <w:ind w:left="720" w:hanging="360"/>
        </w:pPr>
      </w:lvl>
    </w:lvlOverride>
  </w:num>
  <w:num w:numId="8">
    <w:abstractNumId w:val="11"/>
  </w:num>
  <w:num w:numId="9">
    <w:abstractNumId w:val="13"/>
  </w:num>
  <w:num w:numId="10">
    <w:abstractNumId w:val="8"/>
  </w:num>
  <w:num w:numId="11">
    <w:abstractNumId w:val="9"/>
  </w:num>
  <w:num w:numId="12">
    <w:abstractNumId w:val="5"/>
  </w:num>
  <w:num w:numId="13">
    <w:abstractNumId w:val="10"/>
  </w:num>
  <w:num w:numId="14">
    <w:abstractNumId w:val="7"/>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49E"/>
    <w:rsid w:val="00006165"/>
    <w:rsid w:val="00037ADC"/>
    <w:rsid w:val="000551F0"/>
    <w:rsid w:val="00077419"/>
    <w:rsid w:val="00091C5E"/>
    <w:rsid w:val="00101230"/>
    <w:rsid w:val="001525F3"/>
    <w:rsid w:val="00183B79"/>
    <w:rsid w:val="001A170A"/>
    <w:rsid w:val="001D19AC"/>
    <w:rsid w:val="00206920"/>
    <w:rsid w:val="002449A9"/>
    <w:rsid w:val="00252694"/>
    <w:rsid w:val="002A68D9"/>
    <w:rsid w:val="002C00E2"/>
    <w:rsid w:val="00301D3D"/>
    <w:rsid w:val="00323555"/>
    <w:rsid w:val="003742FA"/>
    <w:rsid w:val="0038040D"/>
    <w:rsid w:val="003E51BD"/>
    <w:rsid w:val="003F3A1A"/>
    <w:rsid w:val="00453D0C"/>
    <w:rsid w:val="00487D29"/>
    <w:rsid w:val="004B1FC9"/>
    <w:rsid w:val="0052680E"/>
    <w:rsid w:val="005300AF"/>
    <w:rsid w:val="00531EFE"/>
    <w:rsid w:val="0054228C"/>
    <w:rsid w:val="005621CD"/>
    <w:rsid w:val="005B3A01"/>
    <w:rsid w:val="005B6AA6"/>
    <w:rsid w:val="005D2135"/>
    <w:rsid w:val="00600800"/>
    <w:rsid w:val="00606F59"/>
    <w:rsid w:val="00651146"/>
    <w:rsid w:val="00697CDC"/>
    <w:rsid w:val="006D654E"/>
    <w:rsid w:val="006E3B3B"/>
    <w:rsid w:val="006E7BE8"/>
    <w:rsid w:val="00721188"/>
    <w:rsid w:val="00735BD3"/>
    <w:rsid w:val="00773E80"/>
    <w:rsid w:val="007B12A8"/>
    <w:rsid w:val="007C1ED4"/>
    <w:rsid w:val="007F5433"/>
    <w:rsid w:val="007F7E6B"/>
    <w:rsid w:val="008248F2"/>
    <w:rsid w:val="00842C45"/>
    <w:rsid w:val="00881C7E"/>
    <w:rsid w:val="00897DF3"/>
    <w:rsid w:val="008B4926"/>
    <w:rsid w:val="008C1C5F"/>
    <w:rsid w:val="00902559"/>
    <w:rsid w:val="009D4543"/>
    <w:rsid w:val="009E083D"/>
    <w:rsid w:val="009F649E"/>
    <w:rsid w:val="00A02C87"/>
    <w:rsid w:val="00AC532C"/>
    <w:rsid w:val="00AC64F5"/>
    <w:rsid w:val="00AF0EBF"/>
    <w:rsid w:val="00B4137E"/>
    <w:rsid w:val="00B46F6A"/>
    <w:rsid w:val="00B70B32"/>
    <w:rsid w:val="00BB222B"/>
    <w:rsid w:val="00BE6644"/>
    <w:rsid w:val="00BF5984"/>
    <w:rsid w:val="00C970A5"/>
    <w:rsid w:val="00CA4AFC"/>
    <w:rsid w:val="00CA7DBF"/>
    <w:rsid w:val="00CD300B"/>
    <w:rsid w:val="00D049FB"/>
    <w:rsid w:val="00D2300F"/>
    <w:rsid w:val="00D86D4D"/>
    <w:rsid w:val="00DA52FD"/>
    <w:rsid w:val="00E0466D"/>
    <w:rsid w:val="00E1169D"/>
    <w:rsid w:val="00E70C99"/>
    <w:rsid w:val="00E74550"/>
    <w:rsid w:val="00EF59F5"/>
    <w:rsid w:val="00F0181B"/>
    <w:rsid w:val="00F37B0E"/>
    <w:rsid w:val="00F4309E"/>
    <w:rsid w:val="00F43435"/>
    <w:rsid w:val="00FC5642"/>
    <w:rsid w:val="00FD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E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spacing w:val="-2"/>
      <w:sz w:val="24"/>
    </w:rPr>
  </w:style>
  <w:style w:type="paragraph" w:styleId="Heading1">
    <w:name w:val="heading 1"/>
    <w:basedOn w:val="Normal"/>
    <w:next w:val="BodyText"/>
    <w:autoRedefine/>
    <w:qFormat/>
    <w:rsid w:val="00D049FB"/>
    <w:pPr>
      <w:keepNext/>
      <w:spacing w:before="520" w:after="240" w:line="480" w:lineRule="auto"/>
      <w:ind w:left="360"/>
      <w:jc w:val="center"/>
      <w:outlineLvl w:val="0"/>
    </w:pPr>
    <w:rPr>
      <w:rFonts w:ascii="Times New Roman" w:hAnsi="Times New Roman"/>
      <w:b/>
      <w:sz w:val="28"/>
    </w:rPr>
  </w:style>
  <w:style w:type="paragraph" w:styleId="Heading2">
    <w:name w:val="heading 2"/>
    <w:basedOn w:val="Normal"/>
    <w:next w:val="BodyText"/>
    <w:autoRedefine/>
    <w:qFormat/>
    <w:rsid w:val="007F7E6B"/>
    <w:pPr>
      <w:keepNext/>
      <w:spacing w:line="480" w:lineRule="auto"/>
      <w:jc w:val="left"/>
      <w:outlineLvl w:val="1"/>
    </w:pPr>
    <w:rPr>
      <w:rFonts w:ascii="Times New Roman" w:hAnsi="Times New Roman"/>
      <w:bCs/>
      <w:kern w:val="28"/>
      <w:sz w:val="26"/>
    </w:rPr>
  </w:style>
  <w:style w:type="paragraph" w:styleId="Heading3">
    <w:name w:val="heading 3"/>
    <w:basedOn w:val="Normal"/>
    <w:next w:val="BodyText"/>
    <w:autoRedefine/>
    <w:qFormat/>
    <w:rsid w:val="008B4926"/>
    <w:pPr>
      <w:keepNext/>
      <w:numPr>
        <w:ilvl w:val="2"/>
        <w:numId w:val="13"/>
      </w:numPr>
      <w:spacing w:line="360" w:lineRule="auto"/>
      <w:jc w:val="left"/>
      <w:outlineLvl w:val="2"/>
    </w:pPr>
    <w:rPr>
      <w:rFonts w:ascii="Times New Roman" w:hAnsi="Times New Roman"/>
      <w:i/>
      <w:spacing w:val="0"/>
      <w:kern w:val="28"/>
    </w:rPr>
  </w:style>
  <w:style w:type="paragraph" w:styleId="Heading4">
    <w:name w:val="heading 4"/>
    <w:basedOn w:val="Normal"/>
    <w:next w:val="BodyText"/>
    <w:qFormat/>
    <w:pPr>
      <w:keepNext/>
      <w:spacing w:line="360" w:lineRule="auto"/>
      <w:jc w:val="left"/>
      <w:outlineLvl w:val="3"/>
    </w:pPr>
    <w:rPr>
      <w:i/>
      <w:spacing w:val="0"/>
      <w:kern w:val="28"/>
    </w:rPr>
  </w:style>
  <w:style w:type="paragraph" w:styleId="Heading5">
    <w:name w:val="heading 5"/>
    <w:basedOn w:val="Normal"/>
    <w:next w:val="BodyText"/>
    <w:qFormat/>
    <w:pPr>
      <w:keepNext/>
      <w:spacing w:line="360" w:lineRule="auto"/>
      <w:jc w:val="center"/>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97DF3"/>
    <w:pPr>
      <w:tabs>
        <w:tab w:val="center" w:pos="4320"/>
      </w:tabs>
    </w:pPr>
  </w:style>
  <w:style w:type="paragraph" w:styleId="BodyText">
    <w:name w:val="Body Text"/>
    <w:basedOn w:val="Normal"/>
    <w:rsid w:val="007C1ED4"/>
    <w:pPr>
      <w:spacing w:after="280" w:line="360" w:lineRule="auto"/>
    </w:pPr>
    <w:rPr>
      <w:rFonts w:ascii="Times New Roman" w:hAnsi="Times New Roman"/>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TOC1">
    <w:name w:val="toc 1"/>
    <w:basedOn w:val="Normal"/>
    <w:semiHidden/>
    <w:pPr>
      <w:tabs>
        <w:tab w:val="clear" w:pos="8640"/>
        <w:tab w:val="right" w:leader="dot" w:pos="7440"/>
      </w:tabs>
    </w:pPr>
  </w:style>
  <w:style w:type="paragraph" w:styleId="TOC2">
    <w:name w:val="toc 2"/>
    <w:basedOn w:val="Normal"/>
    <w:semiHidden/>
    <w:pPr>
      <w:tabs>
        <w:tab w:val="clear" w:pos="8640"/>
        <w:tab w:val="right" w:leader="dot" w:pos="7440"/>
      </w:tabs>
      <w:ind w:left="360"/>
    </w:pPr>
  </w:style>
  <w:style w:type="paragraph" w:styleId="TOC3">
    <w:name w:val="toc 3"/>
    <w:basedOn w:val="Normal"/>
    <w:semiHidden/>
    <w:pPr>
      <w:tabs>
        <w:tab w:val="right" w:leader="dot" w:pos="864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CommentText">
    <w:name w:val="annotation text"/>
    <w:basedOn w:val="Normal"/>
    <w:semiHidden/>
    <w:pPr>
      <w:tabs>
        <w:tab w:val="left" w:pos="187"/>
      </w:tabs>
      <w:spacing w:after="120" w:line="220" w:lineRule="exact"/>
      <w:ind w:left="187" w:hanging="187"/>
    </w:pPr>
  </w:style>
  <w:style w:type="paragraph" w:styleId="Footer">
    <w:name w:val="footer"/>
    <w:basedOn w:val="Normal"/>
    <w:link w:val="FooterChar"/>
    <w:uiPriority w:val="99"/>
    <w:rsid w:val="00897DF3"/>
    <w:pPr>
      <w:tabs>
        <w:tab w:val="center" w:pos="4320"/>
      </w:tabs>
    </w:pPr>
  </w:style>
  <w:style w:type="paragraph" w:styleId="ListParagraph">
    <w:name w:val="List Paragraph"/>
    <w:basedOn w:val="Normal"/>
    <w:uiPriority w:val="34"/>
    <w:qFormat/>
    <w:rsid w:val="00B4137E"/>
    <w:pPr>
      <w:tabs>
        <w:tab w:val="clear" w:pos="8640"/>
      </w:tabs>
      <w:ind w:left="720"/>
      <w:contextualSpacing/>
      <w:jc w:val="left"/>
    </w:pPr>
    <w:rPr>
      <w:rFonts w:ascii="Times New Roman" w:hAnsi="Times New Roman"/>
      <w:spacing w:val="0"/>
      <w:szCs w:val="24"/>
    </w:rPr>
  </w:style>
  <w:style w:type="paragraph" w:styleId="IndexHeading">
    <w:name w:val="index heading"/>
    <w:basedOn w:val="Normal"/>
    <w:next w:val="Index1"/>
    <w:semiHidden/>
    <w:pPr>
      <w:keepNext/>
      <w:spacing w:before="280"/>
    </w:pPr>
    <w:rPr>
      <w:kern w:val="28"/>
      <w:sz w:val="27"/>
    </w:rPr>
  </w:style>
  <w:style w:type="paragraph" w:styleId="Caption">
    <w:name w:val="caption"/>
    <w:basedOn w:val="Normal"/>
    <w:next w:val="BodyText"/>
    <w:qFormat/>
    <w:pPr>
      <w:spacing w:after="560"/>
      <w:ind w:left="1920" w:right="1920"/>
    </w:pPr>
    <w:rPr>
      <w:spacing w:val="0"/>
      <w:sz w:val="18"/>
    </w:rPr>
  </w:style>
  <w:style w:type="paragraph" w:styleId="TableofFigures">
    <w:name w:val="table of figures"/>
    <w:basedOn w:val="Normal"/>
    <w:semiHidden/>
    <w:pPr>
      <w:tabs>
        <w:tab w:val="right" w:leader="dot" w:pos="8640"/>
      </w:tabs>
      <w:ind w:left="720" w:hanging="720"/>
    </w:pPr>
  </w:style>
  <w:style w:type="paragraph" w:styleId="EndnoteText">
    <w:name w:val="endnote text"/>
    <w:basedOn w:val="Normal"/>
    <w:semiHidden/>
    <w:pPr>
      <w:tabs>
        <w:tab w:val="left" w:pos="187"/>
      </w:tabs>
      <w:spacing w:after="120" w:line="220" w:lineRule="exact"/>
      <w:ind w:left="187" w:hanging="187"/>
    </w:pPr>
    <w:rPr>
      <w:sz w:val="18"/>
    </w:rPr>
  </w:style>
  <w:style w:type="paragraph" w:styleId="TableofAuthorities">
    <w:name w:val="table of authorities"/>
    <w:basedOn w:val="Normal"/>
    <w:semiHidden/>
    <w:pPr>
      <w:tabs>
        <w:tab w:val="right" w:leader="dot" w:pos="8640"/>
      </w:tabs>
      <w:ind w:left="360" w:hanging="360"/>
    </w:pPr>
  </w:style>
  <w:style w:type="paragraph" w:styleId="MacroText">
    <w:name w:val="macro"/>
    <w:basedOn w:val="BodyText"/>
    <w:semiHidden/>
    <w:rPr>
      <w:rFonts w:ascii="Courier New" w:hAnsi="Courier New"/>
    </w:rPr>
  </w:style>
  <w:style w:type="paragraph" w:styleId="TOAHeading">
    <w:name w:val="toa heading"/>
    <w:basedOn w:val="Normal"/>
    <w:next w:val="TableofAuthorities"/>
    <w:semiHidden/>
    <w:pPr>
      <w:keepNext/>
      <w:keepLines/>
      <w:spacing w:before="280"/>
      <w:jc w:val="left"/>
    </w:pPr>
    <w:rPr>
      <w:b/>
      <w:kern w:val="28"/>
    </w:rPr>
  </w:style>
  <w:style w:type="paragraph" w:customStyle="1" w:styleId="PageTitle">
    <w:name w:val="Page Title"/>
    <w:basedOn w:val="Normal"/>
    <w:next w:val="Normal"/>
    <w:rsid w:val="00EF59F5"/>
    <w:pPr>
      <w:keepNext/>
      <w:keepLines/>
      <w:spacing w:before="560" w:after="560"/>
      <w:jc w:val="center"/>
      <w:outlineLvl w:val="0"/>
    </w:pPr>
    <w:rPr>
      <w:rFonts w:ascii="Times New Roman" w:hAnsi="Times New Roman"/>
      <w:b/>
      <w:caps/>
      <w:spacing w:val="2"/>
      <w:kern w:val="28"/>
      <w:sz w:val="30"/>
    </w:rPr>
  </w:style>
  <w:style w:type="character" w:styleId="FootnoteReference">
    <w:name w:val="footnote reference"/>
    <w:semiHidden/>
    <w:rPr>
      <w:vertAlign w:val="superscript"/>
    </w:rPr>
  </w:style>
  <w:style w:type="character" w:styleId="CommentReference">
    <w:name w:val="annotation reference"/>
    <w:semiHidden/>
    <w:rPr>
      <w:sz w:val="16"/>
    </w:rPr>
  </w:style>
  <w:style w:type="character" w:styleId="EndnoteReference">
    <w:name w:val="endnote reference"/>
    <w:semiHidden/>
    <w:rPr>
      <w:vertAlign w:val="superscript"/>
    </w:rPr>
  </w:style>
  <w:style w:type="paragraph" w:styleId="FootnoteText">
    <w:name w:val="footnote text"/>
    <w:basedOn w:val="Normal"/>
    <w:semiHidden/>
    <w:rsid w:val="00DA52FD"/>
    <w:pPr>
      <w:tabs>
        <w:tab w:val="left" w:pos="187"/>
      </w:tabs>
      <w:spacing w:after="120" w:line="220" w:lineRule="exact"/>
      <w:ind w:left="187" w:hanging="187"/>
    </w:pPr>
    <w:rPr>
      <w:sz w:val="18"/>
    </w:rPr>
  </w:style>
  <w:style w:type="character" w:styleId="PageNumber">
    <w:name w:val="page number"/>
    <w:basedOn w:val="DefaultParagraphFont"/>
  </w:style>
  <w:style w:type="paragraph" w:styleId="BalloonText">
    <w:name w:val="Balloon Text"/>
    <w:basedOn w:val="Normal"/>
    <w:semiHidden/>
    <w:rsid w:val="008248F2"/>
    <w:rPr>
      <w:rFonts w:ascii="Tahoma" w:hAnsi="Tahoma" w:cs="Tahoma"/>
      <w:sz w:val="16"/>
      <w:szCs w:val="16"/>
    </w:rPr>
  </w:style>
  <w:style w:type="paragraph" w:styleId="DocumentMap">
    <w:name w:val="Document Map"/>
    <w:basedOn w:val="Normal"/>
    <w:semiHidden/>
    <w:rsid w:val="00BE6644"/>
    <w:pPr>
      <w:shd w:val="clear" w:color="auto" w:fill="000080"/>
    </w:pPr>
    <w:rPr>
      <w:rFonts w:ascii="Tahoma" w:hAnsi="Tahoma" w:cs="Tahoma"/>
      <w:sz w:val="20"/>
    </w:rPr>
  </w:style>
  <w:style w:type="numbering" w:styleId="111111">
    <w:name w:val="Outline List 2"/>
    <w:basedOn w:val="NoList"/>
    <w:rsid w:val="00721188"/>
    <w:pPr>
      <w:numPr>
        <w:numId w:val="12"/>
      </w:numPr>
    </w:pPr>
  </w:style>
  <w:style w:type="character" w:customStyle="1" w:styleId="HeaderChar">
    <w:name w:val="Header Char"/>
    <w:basedOn w:val="DefaultParagraphFont"/>
    <w:link w:val="Header"/>
    <w:uiPriority w:val="99"/>
    <w:rsid w:val="00CD300B"/>
    <w:rPr>
      <w:rFonts w:ascii="Garamond" w:hAnsi="Garamond"/>
      <w:spacing w:val="-2"/>
      <w:sz w:val="24"/>
    </w:rPr>
  </w:style>
  <w:style w:type="character" w:customStyle="1" w:styleId="FooterChar">
    <w:name w:val="Footer Char"/>
    <w:basedOn w:val="DefaultParagraphFont"/>
    <w:link w:val="Footer"/>
    <w:uiPriority w:val="99"/>
    <w:rsid w:val="00D049FB"/>
    <w:rPr>
      <w:rFonts w:ascii="Garamond" w:hAnsi="Garamond"/>
      <w:spacing w:val="-2"/>
      <w:sz w:val="24"/>
    </w:rPr>
  </w:style>
  <w:style w:type="character" w:styleId="Emphasis">
    <w:name w:val="Emphasis"/>
    <w:basedOn w:val="DefaultParagraphFont"/>
    <w:qFormat/>
    <w:rsid w:val="00BF5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4FDBC05-581E-4351-92F4-0CD9A9AB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
  <TotalTime>0</TotalTime>
  <Pages>9</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Thesis</vt:lpstr>
    </vt:vector>
  </TitlesOfParts>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
  <cp:keywords/>
  <cp:lastModifiedBy/>
  <cp:revision>1</cp:revision>
  <dcterms:created xsi:type="dcterms:W3CDTF">2020-02-21T01:49:00Z</dcterms:created>
  <dcterms:modified xsi:type="dcterms:W3CDTF">2020-02-24T01:58:00Z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